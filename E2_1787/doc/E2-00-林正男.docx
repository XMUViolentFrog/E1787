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BF98E" w14:textId="77777777"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28DC31D8" wp14:editId="2270E551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179A8" w14:textId="77777777"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601A1097" wp14:editId="62FB6B96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4D6EF" w14:textId="77777777"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14:paraId="15464B72" w14:textId="77777777"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14:paraId="44C905DE" w14:textId="77777777" w:rsidR="00AC1E74" w:rsidRDefault="00AC1E74" w:rsidP="00020260">
      <w:pPr>
        <w:spacing w:line="720" w:lineRule="auto"/>
      </w:pPr>
    </w:p>
    <w:p w14:paraId="6EF2EAFD" w14:textId="77777777"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2092055004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实验二　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RS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232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C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通信</w:t>
      </w:r>
      <w:permEnd w:id="2092055004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782DE7D7" w14:textId="77777777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194459580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="009D26E7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1194459580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14240DBB" w14:textId="77777777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635639753" w:edGrp="everyone"/>
      <w:r w:rsidR="005C4EEE">
        <w:rPr>
          <w:rFonts w:ascii="Times New Roman" w:hAnsi="Times New Roman" w:hint="eastAsia"/>
          <w:b/>
          <w:sz w:val="28"/>
          <w:szCs w:val="28"/>
          <w:u w:val="single"/>
        </w:rPr>
        <w:t>林正男</w:t>
      </w:r>
      <w:permEnd w:id="635639753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462F84B1" w14:textId="77777777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630481549" w:edGrp="everyone"/>
      <w:r w:rsidR="005C4EEE">
        <w:rPr>
          <w:rFonts w:ascii="Times New Roman" w:hAnsi="Times New Roman" w:hint="eastAsia"/>
          <w:b/>
          <w:sz w:val="28"/>
          <w:szCs w:val="28"/>
          <w:u w:val="single"/>
        </w:rPr>
        <w:t>20420172201787</w:t>
      </w:r>
      <w:permEnd w:id="1630481549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28025843" w14:textId="77777777"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1915297466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1915297466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1704814290" w:edGrp="everyone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permEnd w:id="1704814290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1892747273" w:edGrp="everyone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6</w:t>
      </w:r>
      <w:permEnd w:id="1892747273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7D00D3A2" w14:textId="77777777"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669670950" w:edGrp="everyone"/>
      <w:r w:rsidR="007463A1">
        <w:rPr>
          <w:b/>
          <w:sz w:val="28"/>
          <w:szCs w:val="28"/>
        </w:rPr>
        <w:t>20</w:t>
      </w:r>
      <w:permEnd w:id="669670950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1377592398" w:edGrp="everyone"/>
      <w:r w:rsidR="0005737F">
        <w:rPr>
          <w:b/>
          <w:sz w:val="28"/>
          <w:szCs w:val="28"/>
        </w:rPr>
        <w:t xml:space="preserve"> </w:t>
      </w:r>
      <w:r w:rsidR="005C4EEE"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</w:t>
      </w:r>
      <w:permEnd w:id="1377592398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1279284431" w:edGrp="everyone"/>
      <w:r w:rsidR="0005737F">
        <w:rPr>
          <w:b/>
          <w:sz w:val="28"/>
          <w:szCs w:val="28"/>
        </w:rPr>
        <w:t xml:space="preserve"> </w:t>
      </w:r>
      <w:r w:rsidR="005C4EEE"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 xml:space="preserve"> </w:t>
      </w:r>
      <w:permEnd w:id="1279284431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14:paraId="23C3F121" w14:textId="77777777"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2F063B75" w14:textId="77777777"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14:paraId="1D23C163" w14:textId="77777777" w:rsidR="00DF4301" w:rsidRPr="00D328C3" w:rsidRDefault="00DF4301" w:rsidP="00D328C3">
      <w:pPr>
        <w:pStyle w:val="a0"/>
        <w:spacing w:before="120" w:after="120"/>
        <w:ind w:firstLine="480"/>
      </w:pPr>
      <w:permStart w:id="929654548" w:edGrp="everyone"/>
      <w:r>
        <w:rPr>
          <w:rFonts w:hint="eastAsia"/>
        </w:rPr>
        <w:t>制作双击通信程序，实现两台计算机通过</w:t>
      </w:r>
      <w:r>
        <w:rPr>
          <w:rFonts w:hint="eastAsia"/>
        </w:rPr>
        <w:t>RS-232</w:t>
      </w:r>
      <w:r>
        <w:rPr>
          <w:rFonts w:hint="eastAsia"/>
        </w:rPr>
        <w:t>串口相互连接。实现发送和接受字符串的程序，支持互发信息，支持多次发送。</w:t>
      </w:r>
    </w:p>
    <w:permEnd w:id="929654548"/>
    <w:p w14:paraId="7FBEAA2F" w14:textId="77777777" w:rsidR="00491B9C" w:rsidRDefault="00491B9C" w:rsidP="00491B9C">
      <w:pPr>
        <w:pStyle w:val="1"/>
        <w:spacing w:before="240" w:after="240"/>
      </w:pPr>
      <w:r>
        <w:t>实验环境</w:t>
      </w:r>
    </w:p>
    <w:p w14:paraId="5093C841" w14:textId="77777777" w:rsidR="00AB7FF5" w:rsidRDefault="00AB7FF5" w:rsidP="00491B9C">
      <w:pPr>
        <w:pStyle w:val="a0"/>
        <w:spacing w:before="120" w:after="120"/>
        <w:ind w:firstLine="480"/>
      </w:pPr>
      <w:permStart w:id="1104050275" w:edGrp="everyone"/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</w:t>
      </w:r>
    </w:p>
    <w:p w14:paraId="50765721" w14:textId="51C1FEDE" w:rsidR="006B5D56" w:rsidRDefault="006B5D56" w:rsidP="00491B9C">
      <w:pPr>
        <w:pStyle w:val="a0"/>
        <w:spacing w:before="120" w:after="120"/>
        <w:ind w:firstLine="480"/>
      </w:pPr>
      <w:r>
        <w:rPr>
          <w:rFonts w:hint="eastAsia"/>
        </w:rPr>
        <w:t>c</w:t>
      </w:r>
      <w:r w:rsidR="000C727C">
        <w:rPr>
          <w:rFonts w:hint="eastAsia"/>
        </w:rPr>
        <w:t>#</w:t>
      </w:r>
    </w:p>
    <w:p w14:paraId="66F96DF2" w14:textId="77777777" w:rsidR="006B5D56" w:rsidRDefault="006B5D56" w:rsidP="00491B9C">
      <w:pPr>
        <w:pStyle w:val="a0"/>
        <w:spacing w:before="120" w:after="120"/>
        <w:ind w:firstLine="480"/>
      </w:pP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2019</w:t>
      </w:r>
    </w:p>
    <w:p w14:paraId="09FBB868" w14:textId="77777777" w:rsidR="00951944" w:rsidRDefault="00951944" w:rsidP="00491B9C">
      <w:pPr>
        <w:pStyle w:val="a0"/>
        <w:spacing w:before="120" w:after="120"/>
        <w:ind w:firstLine="480"/>
      </w:pPr>
      <w:r>
        <w:rPr>
          <w:rFonts w:hint="eastAsia"/>
        </w:rPr>
        <w:t>V</w:t>
      </w:r>
      <w:r>
        <w:t>SPD</w:t>
      </w:r>
      <w:r>
        <w:rPr>
          <w:rFonts w:hint="eastAsia"/>
        </w:rPr>
        <w:t>虚拟驱动</w:t>
      </w:r>
    </w:p>
    <w:permEnd w:id="1104050275"/>
    <w:p w14:paraId="18DE18F1" w14:textId="77777777"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14:paraId="1B6FA102" w14:textId="77777777" w:rsidR="00892695" w:rsidRDefault="009055E7" w:rsidP="007C39DF">
      <w:pPr>
        <w:pStyle w:val="a0"/>
        <w:spacing w:before="120" w:after="120"/>
        <w:ind w:left="425" w:firstLineChars="22" w:firstLine="53"/>
      </w:pPr>
      <w:permStart w:id="1756449712" w:edGrp="everyone"/>
      <w:r>
        <w:rPr>
          <w:noProof/>
        </w:rPr>
        <w:drawing>
          <wp:inline distT="0" distB="0" distL="0" distR="0" wp14:anchorId="59F76348" wp14:editId="02A8AA96">
            <wp:extent cx="5486400" cy="36360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VSPD</w:t>
      </w:r>
      <w:r>
        <w:rPr>
          <w:rFonts w:hint="eastAsia"/>
        </w:rPr>
        <w:t>虚拟驱动仿真建立端口连接</w:t>
      </w:r>
    </w:p>
    <w:p w14:paraId="248079D5" w14:textId="77777777" w:rsidR="00D934E7" w:rsidRDefault="00D934E7" w:rsidP="00892695">
      <w:pPr>
        <w:pStyle w:val="a0"/>
        <w:spacing w:before="120" w:after="120"/>
        <w:ind w:firstLine="480"/>
      </w:pPr>
    </w:p>
    <w:p w14:paraId="6FCEAB61" w14:textId="77777777" w:rsidR="00D934E7" w:rsidRDefault="00D934E7" w:rsidP="00892695">
      <w:pPr>
        <w:pStyle w:val="a0"/>
        <w:spacing w:before="120" w:after="120"/>
        <w:ind w:firstLine="480"/>
      </w:pPr>
      <w:r>
        <w:rPr>
          <w:noProof/>
        </w:rPr>
        <w:lastRenderedPageBreak/>
        <w:drawing>
          <wp:inline distT="0" distB="0" distL="0" distR="0" wp14:anchorId="1BA4DF69" wp14:editId="1F1B8B5A">
            <wp:extent cx="5486400" cy="287337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A19F" w14:textId="77777777" w:rsidR="00D934E7" w:rsidRDefault="00D934E7" w:rsidP="00892695">
      <w:pPr>
        <w:pStyle w:val="a0"/>
        <w:spacing w:before="120" w:after="120"/>
        <w:ind w:firstLine="480"/>
      </w:pPr>
      <w:r>
        <w:rPr>
          <w:rFonts w:hint="eastAsia"/>
        </w:rPr>
        <w:t>S</w:t>
      </w:r>
      <w:r>
        <w:t>SCOM</w:t>
      </w:r>
      <w:r>
        <w:rPr>
          <w:rFonts w:hint="eastAsia"/>
        </w:rPr>
        <w:t>模拟串口进行发送和接受测试</w:t>
      </w:r>
      <w:r w:rsidR="002F5DE6">
        <w:rPr>
          <w:rFonts w:hint="eastAsia"/>
        </w:rPr>
        <w:t>。</w:t>
      </w:r>
    </w:p>
    <w:p w14:paraId="7BF2347D" w14:textId="77777777" w:rsidR="00F43EBB" w:rsidRDefault="00F43EBB" w:rsidP="00892695">
      <w:pPr>
        <w:pStyle w:val="a0"/>
        <w:spacing w:before="120" w:after="120"/>
        <w:ind w:firstLine="480"/>
      </w:pPr>
    </w:p>
    <w:p w14:paraId="15D4968D" w14:textId="77777777" w:rsidR="00F43EBB" w:rsidRDefault="00094C99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7EBDBBC1" wp14:editId="4FD8E6EE">
            <wp:extent cx="5486400" cy="22136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4B82" w14:textId="77777777" w:rsidR="001E580B" w:rsidRDefault="001E580B" w:rsidP="00892695">
      <w:pPr>
        <w:pStyle w:val="a0"/>
        <w:spacing w:before="120" w:after="120"/>
        <w:ind w:firstLine="480"/>
      </w:pPr>
      <w:r>
        <w:rPr>
          <w:rFonts w:hint="eastAsia"/>
        </w:rPr>
        <w:t>C</w:t>
      </w:r>
      <w:r>
        <w:t>#</w:t>
      </w:r>
      <w:r>
        <w:rPr>
          <w:rFonts w:hint="eastAsia"/>
        </w:rPr>
        <w:t>编写程序的</w:t>
      </w:r>
      <w:r>
        <w:rPr>
          <w:rFonts w:hint="eastAsia"/>
        </w:rPr>
        <w:t>exe</w:t>
      </w:r>
      <w:r>
        <w:rPr>
          <w:rFonts w:hint="eastAsia"/>
        </w:rPr>
        <w:t>程序运行结果</w:t>
      </w:r>
      <w:r w:rsidR="00ED3277">
        <w:rPr>
          <w:rFonts w:hint="eastAsia"/>
        </w:rPr>
        <w:t>进行发送和接收测验</w:t>
      </w:r>
    </w:p>
    <w:permEnd w:id="1756449712"/>
    <w:p w14:paraId="7B7D7B1C" w14:textId="77777777"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14:paraId="17E8ECEA" w14:textId="77777777" w:rsidR="00AB6941" w:rsidRDefault="00AB6941" w:rsidP="004F7E27">
      <w:pPr>
        <w:pStyle w:val="a0"/>
        <w:spacing w:before="120" w:after="120"/>
        <w:ind w:firstLine="480"/>
      </w:pPr>
      <w:permStart w:id="1815818035" w:edGrp="everyone"/>
      <w:r>
        <w:rPr>
          <w:rFonts w:hint="eastAsia"/>
        </w:rPr>
        <w:t>1.</w:t>
      </w:r>
      <w:r>
        <w:rPr>
          <w:rFonts w:hint="eastAsia"/>
        </w:rPr>
        <w:t>通过本次实验学会了</w:t>
      </w:r>
      <w:r>
        <w:rPr>
          <w:rFonts w:hint="eastAsia"/>
        </w:rPr>
        <w:t>c#</w:t>
      </w:r>
      <w:r>
        <w:rPr>
          <w:rFonts w:hint="eastAsia"/>
        </w:rPr>
        <w:t>的字符串处理方法和输入输出格式</w:t>
      </w:r>
    </w:p>
    <w:p w14:paraId="5DD59DB4" w14:textId="77777777" w:rsidR="00AB6941" w:rsidRDefault="00AB6941" w:rsidP="004F7E27">
      <w:pPr>
        <w:pStyle w:val="a0"/>
        <w:spacing w:before="120" w:after="120"/>
        <w:ind w:firstLine="480"/>
      </w:pPr>
      <w:r>
        <w:rPr>
          <w:rFonts w:hint="eastAsia"/>
        </w:rPr>
        <w:t>2.</w:t>
      </w:r>
      <w:r>
        <w:rPr>
          <w:rFonts w:hint="eastAsia"/>
        </w:rPr>
        <w:t>通过本次实验理解了</w:t>
      </w:r>
      <w:r>
        <w:rPr>
          <w:rFonts w:hint="eastAsia"/>
        </w:rPr>
        <w:t>RS232</w:t>
      </w:r>
      <w:r>
        <w:rPr>
          <w:rFonts w:hint="eastAsia"/>
        </w:rPr>
        <w:t>接口的大致传输模式</w:t>
      </w:r>
    </w:p>
    <w:p w14:paraId="670FF448" w14:textId="77777777" w:rsidR="00AB6941" w:rsidRDefault="00AB6941" w:rsidP="004F7E27">
      <w:pPr>
        <w:pStyle w:val="a0"/>
        <w:spacing w:before="120" w:after="120"/>
        <w:ind w:firstLine="480"/>
      </w:pPr>
      <w:r>
        <w:rPr>
          <w:rFonts w:hint="eastAsia"/>
        </w:rPr>
        <w:lastRenderedPageBreak/>
        <w:t>3.</w:t>
      </w:r>
      <w:r>
        <w:rPr>
          <w:rFonts w:hint="eastAsia"/>
        </w:rPr>
        <w:t>通过本次实验理解了串口通信中的波特率，校验方式，</w:t>
      </w:r>
      <w:r w:rsidR="00F46E46">
        <w:rPr>
          <w:rFonts w:hint="eastAsia"/>
        </w:rPr>
        <w:t>一个帧中的停止位，数据位的设置。</w:t>
      </w:r>
    </w:p>
    <w:p w14:paraId="6A1B4B97" w14:textId="56EFC12A" w:rsidR="00AB6941" w:rsidRDefault="00ED3277" w:rsidP="00A8457F">
      <w:pPr>
        <w:pStyle w:val="a0"/>
        <w:spacing w:before="120" w:after="120"/>
        <w:ind w:firstLine="480"/>
      </w:pPr>
      <w:r>
        <w:rPr>
          <w:rFonts w:hint="eastAsia"/>
        </w:rPr>
        <w:t>4.</w:t>
      </w:r>
      <w:r>
        <w:rPr>
          <w:rFonts w:hint="eastAsia"/>
        </w:rPr>
        <w:t>通过本次实验</w:t>
      </w:r>
      <w:r w:rsidR="008837AB">
        <w:rPr>
          <w:rFonts w:hint="eastAsia"/>
        </w:rPr>
        <w:t>了解了</w:t>
      </w:r>
      <w:r w:rsidR="00861662">
        <w:rPr>
          <w:rFonts w:hint="eastAsia"/>
        </w:rPr>
        <w:t>串口设置的波特率不能太低也不能太高</w:t>
      </w:r>
      <w:r w:rsidR="00A8457F">
        <w:rPr>
          <w:rFonts w:hint="eastAsia"/>
        </w:rPr>
        <w:t>。</w:t>
      </w:r>
    </w:p>
    <w:p w14:paraId="46D258CD" w14:textId="3EDB6E1A" w:rsidR="00543B4F" w:rsidRDefault="00543B4F" w:rsidP="00A8457F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通过本次实验引发思考，</w:t>
      </w:r>
      <w:r>
        <w:rPr>
          <w:rFonts w:hint="eastAsia"/>
        </w:rPr>
        <w:t>RS232</w:t>
      </w:r>
      <w:r>
        <w:rPr>
          <w:rFonts w:hint="eastAsia"/>
        </w:rPr>
        <w:t>是二元器件那他传输的一帧的</w:t>
      </w:r>
      <w:r>
        <w:rPr>
          <w:rFonts w:hint="eastAsia"/>
        </w:rPr>
        <w:t>bits</w:t>
      </w:r>
      <w:r>
        <w:rPr>
          <w:rFonts w:hint="eastAsia"/>
        </w:rPr>
        <w:t>数与这有关吗？</w:t>
      </w:r>
      <w:r w:rsidR="007D5039">
        <w:rPr>
          <w:rFonts w:hint="eastAsia"/>
        </w:rPr>
        <w:t>经过查证</w:t>
      </w:r>
      <w:r w:rsidR="000D434E">
        <w:rPr>
          <w:rFonts w:hint="eastAsia"/>
        </w:rPr>
        <w:t>，与其无关，帧格式与协议有关，与硬件无关</w:t>
      </w:r>
      <w:r w:rsidR="000C68FF">
        <w:rPr>
          <w:rFonts w:hint="eastAsia"/>
        </w:rPr>
        <w:t>。</w:t>
      </w:r>
      <w:bookmarkStart w:id="0" w:name="_GoBack"/>
      <w:bookmarkEnd w:id="0"/>
    </w:p>
    <w:permEnd w:id="1815818035"/>
    <w:p w14:paraId="342FCD1A" w14:textId="77777777" w:rsidR="00D4081B" w:rsidRPr="00D4081B" w:rsidRDefault="00D4081B" w:rsidP="004F7E27">
      <w:pPr>
        <w:pStyle w:val="a0"/>
        <w:spacing w:before="120" w:after="120"/>
        <w:ind w:firstLine="482"/>
        <w:rPr>
          <w:rFonts w:ascii="Times New Roman" w:eastAsia="楷体" w:hAnsi="Times New Roman"/>
          <w:b/>
          <w:bCs/>
          <w:color w:val="FF0000"/>
        </w:rPr>
      </w:pPr>
    </w:p>
    <w:sectPr w:rsidR="00D4081B" w:rsidRPr="00D4081B" w:rsidSect="00020260">
      <w:headerReference w:type="default" r:id="rId13"/>
      <w:footerReference w:type="default" r:id="rId14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278F4" w14:textId="77777777" w:rsidR="008E171B" w:rsidRDefault="008E171B" w:rsidP="007463A1">
      <w:r>
        <w:separator/>
      </w:r>
    </w:p>
  </w:endnote>
  <w:endnote w:type="continuationSeparator" w:id="0">
    <w:p w14:paraId="2904A158" w14:textId="77777777" w:rsidR="008E171B" w:rsidRDefault="008E171B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43E3F" w14:textId="77777777"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379C0B" w14:textId="77777777" w:rsidR="008E171B" w:rsidRDefault="008E171B" w:rsidP="007463A1">
      <w:r>
        <w:separator/>
      </w:r>
    </w:p>
  </w:footnote>
  <w:footnote w:type="continuationSeparator" w:id="0">
    <w:p w14:paraId="1B96DFA5" w14:textId="77777777" w:rsidR="008E171B" w:rsidRDefault="008E171B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431C83" w14:textId="77777777"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6E7"/>
    <w:rsid w:val="00020260"/>
    <w:rsid w:val="0005737F"/>
    <w:rsid w:val="00094C99"/>
    <w:rsid w:val="00097805"/>
    <w:rsid w:val="000C68FF"/>
    <w:rsid w:val="000C727C"/>
    <w:rsid w:val="000D434E"/>
    <w:rsid w:val="0011621D"/>
    <w:rsid w:val="001803DF"/>
    <w:rsid w:val="001A5A3B"/>
    <w:rsid w:val="001E580B"/>
    <w:rsid w:val="002122E7"/>
    <w:rsid w:val="002F5DE6"/>
    <w:rsid w:val="00361E53"/>
    <w:rsid w:val="003D6017"/>
    <w:rsid w:val="00454347"/>
    <w:rsid w:val="00491B9C"/>
    <w:rsid w:val="004F7E27"/>
    <w:rsid w:val="00542597"/>
    <w:rsid w:val="00543B4F"/>
    <w:rsid w:val="005C4EEE"/>
    <w:rsid w:val="00645EF0"/>
    <w:rsid w:val="006B5D56"/>
    <w:rsid w:val="007463A1"/>
    <w:rsid w:val="007C39DF"/>
    <w:rsid w:val="007D5039"/>
    <w:rsid w:val="00861662"/>
    <w:rsid w:val="008837AB"/>
    <w:rsid w:val="00892695"/>
    <w:rsid w:val="008E171B"/>
    <w:rsid w:val="008E3A37"/>
    <w:rsid w:val="009055E7"/>
    <w:rsid w:val="00951944"/>
    <w:rsid w:val="0097038D"/>
    <w:rsid w:val="009D26E7"/>
    <w:rsid w:val="00A8457F"/>
    <w:rsid w:val="00AB6941"/>
    <w:rsid w:val="00AB7FF5"/>
    <w:rsid w:val="00AC1E74"/>
    <w:rsid w:val="00B377AF"/>
    <w:rsid w:val="00C049ED"/>
    <w:rsid w:val="00C07A96"/>
    <w:rsid w:val="00D328C3"/>
    <w:rsid w:val="00D4081B"/>
    <w:rsid w:val="00D44FE3"/>
    <w:rsid w:val="00D452BA"/>
    <w:rsid w:val="00D5691D"/>
    <w:rsid w:val="00D934E7"/>
    <w:rsid w:val="00DC75FE"/>
    <w:rsid w:val="00DF4301"/>
    <w:rsid w:val="00ED3277"/>
    <w:rsid w:val="00F43EBB"/>
    <w:rsid w:val="00F4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37BB3"/>
  <w15:chartTrackingRefBased/>
  <w15:docId w15:val="{B1B1E5C3-4D82-4414-9A89-05274DDD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705996097\Desktop\&#36164;&#26009;\&#22823;&#20108;&#19979;\&#35745;&#31639;&#26426;&#32593;&#32476;\&#23454;&#39564;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D35F5-44D2-4093-9512-FDAB04187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TotalTime>100</TotalTime>
  <Pages>4</Pages>
  <Words>78</Words>
  <Characters>448</Characters>
  <Application>Microsoft Office Word</Application>
  <DocSecurity>8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18705996097</dc:creator>
  <cp:keywords/>
  <dc:description/>
  <cp:lastModifiedBy>林 正男</cp:lastModifiedBy>
  <cp:revision>22</cp:revision>
  <cp:lastPrinted>2020-03-02T14:26:00Z</cp:lastPrinted>
  <dcterms:created xsi:type="dcterms:W3CDTF">2020-03-02T07:23:00Z</dcterms:created>
  <dcterms:modified xsi:type="dcterms:W3CDTF">2020-03-02T14:39:00Z</dcterms:modified>
</cp:coreProperties>
</file>