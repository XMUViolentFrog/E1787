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1331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3F1AF71" wp14:editId="39E450CD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05C1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6FC9EA5" wp14:editId="245ECF1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BDD6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931BD58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439A385" w14:textId="77777777" w:rsidR="00AC1E74" w:rsidRDefault="00AC1E74" w:rsidP="00020260">
      <w:pPr>
        <w:spacing w:line="720" w:lineRule="auto"/>
      </w:pPr>
    </w:p>
    <w:p w14:paraId="62431B40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89354853" w:edGrp="everyone"/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4D276D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08935485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37962DB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8375487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8375487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2D24806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29994489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林正男</w:t>
      </w:r>
      <w:permEnd w:id="192999448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821C73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36628330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20420172201787</w:t>
      </w:r>
      <w:permEnd w:id="43662833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2E3D222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52016105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5201610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9397923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8939792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10633059" w:edGrp="everyone"/>
      <w:r w:rsidR="009578FA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101063305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9013DB1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75932618" w:edGrp="everyone"/>
      <w:r w:rsidR="007463A1">
        <w:rPr>
          <w:b/>
          <w:sz w:val="28"/>
          <w:szCs w:val="28"/>
        </w:rPr>
        <w:t>20</w:t>
      </w:r>
      <w:permEnd w:id="475932618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946277367" w:edGrp="everyone"/>
      <w:r>
        <w:rPr>
          <w:rFonts w:hint="eastAsia"/>
          <w:b/>
          <w:sz w:val="28"/>
          <w:szCs w:val="28"/>
        </w:rPr>
        <w:t xml:space="preserve"> </w:t>
      </w:r>
      <w:r w:rsidR="009578FA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94627736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53621581" w:edGrp="everyone"/>
      <w:r>
        <w:rPr>
          <w:rFonts w:hint="eastAsia"/>
          <w:b/>
          <w:sz w:val="28"/>
          <w:szCs w:val="28"/>
        </w:rPr>
        <w:t xml:space="preserve"> </w:t>
      </w:r>
      <w:r w:rsidR="009578FA"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 xml:space="preserve"> </w:t>
      </w:r>
      <w:permEnd w:id="15362158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7FA872E2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C4C4228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492F4B1" w14:textId="77777777" w:rsidR="003C4C82" w:rsidRDefault="003C4C82" w:rsidP="00D328C3">
      <w:pPr>
        <w:pStyle w:val="a0"/>
        <w:spacing w:before="120" w:after="120"/>
        <w:ind w:firstLine="480"/>
      </w:pPr>
      <w:permStart w:id="34996456" w:edGrp="everyone"/>
      <w:r>
        <w:rPr>
          <w:rFonts w:hint="eastAsia"/>
        </w:rPr>
        <w:t>1.</w:t>
      </w:r>
      <w:r w:rsidRPr="003C4C82">
        <w:rPr>
          <w:rFonts w:hint="eastAsia"/>
        </w:rPr>
        <w:t>用</w:t>
      </w:r>
      <w:r w:rsidRPr="003C4C82">
        <w:rPr>
          <w:rFonts w:hint="eastAsia"/>
        </w:rPr>
        <w:t>Wireshark</w:t>
      </w:r>
      <w:r w:rsidRPr="003C4C82">
        <w:rPr>
          <w:rFonts w:hint="eastAsia"/>
        </w:rPr>
        <w:t>侦听并观察</w:t>
      </w:r>
      <w:r w:rsidRPr="003C4C82">
        <w:rPr>
          <w:rFonts w:hint="eastAsia"/>
        </w:rPr>
        <w:t>TCP</w:t>
      </w:r>
      <w:r w:rsidRPr="003C4C82">
        <w:rPr>
          <w:rFonts w:hint="eastAsia"/>
        </w:rPr>
        <w:t>数据段。观察其建立和撤除连接的过程，观察段</w:t>
      </w:r>
      <w:r w:rsidRPr="003C4C82">
        <w:rPr>
          <w:rFonts w:hint="eastAsia"/>
        </w:rPr>
        <w:t>ID</w:t>
      </w:r>
      <w:r w:rsidRPr="003C4C82">
        <w:rPr>
          <w:rFonts w:hint="eastAsia"/>
        </w:rPr>
        <w:t>、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窗口机制和拥塞控制机制等。</w:t>
      </w:r>
    </w:p>
    <w:p w14:paraId="64C1DD06" w14:textId="77777777" w:rsidR="003C4C82" w:rsidRPr="00D328C3" w:rsidRDefault="003C4C82" w:rsidP="00D328C3">
      <w:pPr>
        <w:pStyle w:val="a0"/>
        <w:spacing w:before="120" w:after="120"/>
        <w:ind w:firstLine="480"/>
      </w:pPr>
      <w:r>
        <w:rPr>
          <w:rFonts w:hint="eastAsia"/>
        </w:rPr>
        <w:t>2.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用</w:t>
      </w:r>
      <w:r w:rsidRPr="003C4C82">
        <w:rPr>
          <w:rFonts w:hint="eastAsia"/>
        </w:rPr>
        <w:t xml:space="preserve"> Wireshark </w:t>
      </w:r>
      <w:r w:rsidRPr="003C4C82">
        <w:rPr>
          <w:rFonts w:hint="eastAsia"/>
        </w:rPr>
        <w:t>侦听并观察</w:t>
      </w:r>
      <w:r w:rsidRPr="003C4C82">
        <w:rPr>
          <w:rFonts w:hint="eastAsia"/>
        </w:rPr>
        <w:t xml:space="preserve"> FTP </w:t>
      </w:r>
      <w:r w:rsidRPr="003C4C82">
        <w:rPr>
          <w:rFonts w:hint="eastAsia"/>
        </w:rPr>
        <w:t>数据，分析其用户名密码所在报文的上下文特征，</w:t>
      </w:r>
      <w:r w:rsidRPr="003C4C82">
        <w:rPr>
          <w:rFonts w:hint="eastAsia"/>
        </w:rPr>
        <w:t xml:space="preserve"> </w:t>
      </w:r>
      <w:r w:rsidRPr="003C4C82">
        <w:rPr>
          <w:rFonts w:hint="eastAsia"/>
        </w:rPr>
        <w:t>再总结出提取用户名密码的有效方法。</w:t>
      </w:r>
    </w:p>
    <w:permEnd w:id="34996456"/>
    <w:p w14:paraId="7C492E41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A21E553" w14:textId="2C30CE38" w:rsidR="004B709F" w:rsidRDefault="00FC29D5" w:rsidP="004B709F">
      <w:pPr>
        <w:pStyle w:val="a0"/>
        <w:spacing w:before="120" w:after="120"/>
        <w:ind w:firstLine="480"/>
        <w:rPr>
          <w:rFonts w:hint="eastAsia"/>
        </w:rPr>
      </w:pPr>
      <w:permStart w:id="586235131" w:edGrp="everyone"/>
      <w:r>
        <w:rPr>
          <w:rFonts w:hint="eastAsia"/>
        </w:rPr>
        <w:t>Windows10</w:t>
      </w:r>
      <w:r>
        <w:t xml:space="preserve">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proofErr w:type="spellStart"/>
      <w:r>
        <w:t>wireshark</w:t>
      </w:r>
      <w:bookmarkStart w:id="0" w:name="_GoBack"/>
      <w:bookmarkEnd w:id="0"/>
      <w:proofErr w:type="spellEnd"/>
    </w:p>
    <w:permEnd w:id="586235131"/>
    <w:p w14:paraId="4143E689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14:paraId="64EFE557" w14:textId="77777777" w:rsidR="00AB3144" w:rsidRDefault="00AB3144" w:rsidP="00AB3144">
      <w:pPr>
        <w:pStyle w:val="a0"/>
        <w:spacing w:before="120" w:after="120"/>
        <w:ind w:firstLine="480"/>
      </w:pPr>
      <w:permStart w:id="931081663" w:edGrp="everyone"/>
      <w:r>
        <w:rPr>
          <w:noProof/>
        </w:rPr>
        <w:drawing>
          <wp:inline distT="0" distB="0" distL="0" distR="0" wp14:anchorId="61413349" wp14:editId="1D594F43">
            <wp:extent cx="5486400" cy="471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70F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创建自己的</w:t>
      </w:r>
      <w:r>
        <w:rPr>
          <w:rFonts w:hint="eastAsia"/>
        </w:rPr>
        <w:t xml:space="preserve">ftp </w:t>
      </w:r>
    </w:p>
    <w:p w14:paraId="07D32F57" w14:textId="77777777" w:rsidR="00AB3144" w:rsidRDefault="00AB3144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06428BB8" wp14:editId="41F6C52B">
            <wp:extent cx="5486400" cy="3334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DDDE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授权一个名</w:t>
      </w:r>
      <w:r>
        <w:rPr>
          <w:rFonts w:hint="eastAsia"/>
        </w:rPr>
        <w:t>user</w:t>
      </w:r>
      <w:r>
        <w:rPr>
          <w:rFonts w:hint="eastAsia"/>
        </w:rPr>
        <w:t>的用户，口令为</w:t>
      </w:r>
      <w:r>
        <w:rPr>
          <w:rFonts w:hint="eastAsia"/>
        </w:rPr>
        <w:t>123</w:t>
      </w:r>
    </w:p>
    <w:p w14:paraId="670B6F81" w14:textId="77777777" w:rsidR="00AB3144" w:rsidRDefault="00AB3144" w:rsidP="00AB3144">
      <w:pPr>
        <w:pStyle w:val="a0"/>
        <w:spacing w:before="120" w:after="120"/>
        <w:ind w:firstLine="480"/>
      </w:pPr>
      <w:r>
        <w:rPr>
          <w:rFonts w:hint="eastAsia"/>
        </w:rPr>
        <w:t>但因为都是一台计算机的地址，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或者编写的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程序只能检测到经由网卡的数据传输，无法</w:t>
      </w:r>
      <w:r w:rsidRPr="0062454E">
        <w:rPr>
          <w:rFonts w:hint="eastAsia"/>
        </w:rPr>
        <w:t>检测到</w:t>
      </w:r>
      <w:r w:rsidRPr="0062454E">
        <w:t>localhost</w:t>
      </w:r>
      <w:r w:rsidRPr="0062454E">
        <w:rPr>
          <w:rFonts w:hint="eastAsia"/>
        </w:rPr>
        <w:t>的数据传输</w:t>
      </w:r>
      <w:r w:rsidR="00EB0E44">
        <w:rPr>
          <w:rFonts w:hint="eastAsia"/>
        </w:rPr>
        <w:t>。</w:t>
      </w:r>
    </w:p>
    <w:p w14:paraId="3CC18A3F" w14:textId="77777777" w:rsidR="00A36659" w:rsidRDefault="00013535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2F6ECB8" wp14:editId="45E4307A">
            <wp:extent cx="5486400" cy="708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5951" w14:textId="77777777" w:rsidR="00A36659" w:rsidRDefault="00A36659" w:rsidP="00AB3144">
      <w:pPr>
        <w:pStyle w:val="a0"/>
        <w:spacing w:before="120" w:after="120"/>
        <w:ind w:firstLine="480"/>
      </w:pPr>
      <w:r>
        <w:rPr>
          <w:rFonts w:hint="eastAsia"/>
        </w:rPr>
        <w:t>改变</w:t>
      </w:r>
      <w:r>
        <w:rPr>
          <w:rFonts w:hint="eastAsia"/>
        </w:rPr>
        <w:t>IP</w:t>
      </w:r>
      <w:r>
        <w:rPr>
          <w:rFonts w:hint="eastAsia"/>
        </w:rPr>
        <w:t>地址，使传输的数据经由网卡</w:t>
      </w:r>
      <w:r w:rsidR="003711F3">
        <w:rPr>
          <w:rFonts w:hint="eastAsia"/>
        </w:rPr>
        <w:t>，但</w:t>
      </w:r>
      <w:r w:rsidR="003711F3">
        <w:rPr>
          <w:rFonts w:hint="eastAsia"/>
        </w:rPr>
        <w:t>ftp</w:t>
      </w:r>
      <w:r w:rsidR="003711F3">
        <w:rPr>
          <w:rFonts w:hint="eastAsia"/>
        </w:rPr>
        <w:t>也会因为其改变而无法打开，</w:t>
      </w:r>
    </w:p>
    <w:p w14:paraId="4B2C6EBD" w14:textId="77777777" w:rsidR="003711F3" w:rsidRDefault="00A41397" w:rsidP="00AB3144">
      <w:pPr>
        <w:pStyle w:val="a0"/>
        <w:spacing w:before="120" w:after="120"/>
        <w:ind w:firstLine="480"/>
      </w:pPr>
      <w:r>
        <w:rPr>
          <w:rFonts w:hint="eastAsia"/>
        </w:rPr>
        <w:t>没用两台电脑，</w:t>
      </w:r>
      <w:r w:rsidR="003711F3">
        <w:rPr>
          <w:rFonts w:hint="eastAsia"/>
        </w:rPr>
        <w:t>所以暂时使用学院</w:t>
      </w:r>
      <w:r w:rsidR="003711F3">
        <w:rPr>
          <w:rFonts w:hint="eastAsia"/>
        </w:rPr>
        <w:t>ftp</w:t>
      </w:r>
      <w:r w:rsidR="003711F3">
        <w:rPr>
          <w:rFonts w:hint="eastAsia"/>
        </w:rPr>
        <w:t>做测试，待开学后可用机房电脑测试。</w:t>
      </w:r>
    </w:p>
    <w:p w14:paraId="02A11B3C" w14:textId="77777777" w:rsidR="008E3472" w:rsidRDefault="008E3472" w:rsidP="00AB3144">
      <w:pPr>
        <w:pStyle w:val="a0"/>
        <w:spacing w:before="120" w:after="120"/>
        <w:ind w:firstLine="480"/>
      </w:pPr>
    </w:p>
    <w:p w14:paraId="799E86B7" w14:textId="77777777" w:rsidR="00D620FD" w:rsidRDefault="00A84D4A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E2485CB" wp14:editId="3A2DB5E8">
            <wp:extent cx="5486400" cy="267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3FB" w14:textId="77777777" w:rsidR="008E3472" w:rsidRDefault="008E3472" w:rsidP="00AB3144">
      <w:pPr>
        <w:pStyle w:val="a0"/>
        <w:spacing w:before="120" w:after="120"/>
        <w:ind w:firstLine="480"/>
      </w:pPr>
      <w:r>
        <w:rPr>
          <w:rFonts w:hint="eastAsia"/>
        </w:rPr>
        <w:t>图示即为与</w:t>
      </w:r>
      <w:r>
        <w:rPr>
          <w:rFonts w:hint="eastAsia"/>
        </w:rPr>
        <w:t>ftp</w:t>
      </w:r>
      <w:r>
        <w:rPr>
          <w:rFonts w:hint="eastAsia"/>
        </w:rPr>
        <w:t>建立连接的三次握手过程</w:t>
      </w:r>
      <w:r w:rsidR="00A84D4A">
        <w:rPr>
          <w:rFonts w:hint="eastAsia"/>
        </w:rPr>
        <w:t>，第</w:t>
      </w:r>
      <w:r w:rsidR="00A84D4A">
        <w:rPr>
          <w:rFonts w:hint="eastAsia"/>
        </w:rPr>
        <w:t>4</w:t>
      </w:r>
      <w:r w:rsidR="00A84D4A">
        <w:rPr>
          <w:rFonts w:hint="eastAsia"/>
        </w:rPr>
        <w:t>条即为</w:t>
      </w:r>
      <w:r w:rsidR="00A84D4A">
        <w:rPr>
          <w:rFonts w:hint="eastAsia"/>
        </w:rPr>
        <w:t>ftp</w:t>
      </w:r>
      <w:r w:rsidR="00A84D4A">
        <w:rPr>
          <w:rFonts w:hint="eastAsia"/>
        </w:rPr>
        <w:t>消息已建立连接</w:t>
      </w:r>
    </w:p>
    <w:p w14:paraId="75DC9B82" w14:textId="77777777" w:rsidR="00B91FA7" w:rsidRDefault="00B91FA7" w:rsidP="00AB3144">
      <w:pPr>
        <w:pStyle w:val="a0"/>
        <w:spacing w:before="120" w:after="120"/>
        <w:ind w:firstLine="480"/>
      </w:pPr>
    </w:p>
    <w:p w14:paraId="2B46B693" w14:textId="77777777" w:rsidR="00B91FA7" w:rsidRDefault="00B91FA7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6A8541C" wp14:editId="02AF6CF3">
            <wp:extent cx="5486400" cy="281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20E" w14:textId="77777777" w:rsidR="00B91FA7" w:rsidRDefault="00B91FA7" w:rsidP="00AB3144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图示即为四次挥手与</w:t>
      </w:r>
      <w:r>
        <w:rPr>
          <w:rFonts w:hint="eastAsia"/>
        </w:rPr>
        <w:t>ftp</w:t>
      </w:r>
      <w:r>
        <w:rPr>
          <w:rFonts w:hint="eastAsia"/>
        </w:rPr>
        <w:t>服务器断开连接</w:t>
      </w:r>
    </w:p>
    <w:p w14:paraId="1B10D5F6" w14:textId="77777777" w:rsidR="003C6619" w:rsidRPr="00A36659" w:rsidRDefault="003C6619" w:rsidP="00AB3144">
      <w:pPr>
        <w:pStyle w:val="a0"/>
        <w:spacing w:before="120" w:after="120"/>
        <w:ind w:firstLine="480"/>
      </w:pPr>
    </w:p>
    <w:p w14:paraId="6FECEDCB" w14:textId="77777777" w:rsidR="00517D0C" w:rsidRDefault="0043693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EF3514A" wp14:editId="77824166">
            <wp:extent cx="5486400" cy="908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841F" w14:textId="77777777" w:rsidR="00436933" w:rsidRDefault="0043693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B13DBC4" wp14:editId="23E2D5D5">
            <wp:extent cx="5486400" cy="116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160" w14:textId="77777777" w:rsidR="00436933" w:rsidRDefault="0043693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03207DF" wp14:editId="2A64D865">
            <wp:extent cx="5486400" cy="102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9F1" w14:textId="77777777" w:rsidR="003C6619" w:rsidRDefault="003C6619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9CE611F" wp14:editId="7D70D892">
            <wp:extent cx="5486400" cy="1054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9FC" w14:textId="77777777" w:rsidR="003C6619" w:rsidRDefault="003C6619" w:rsidP="00AB3144">
      <w:pPr>
        <w:pStyle w:val="a0"/>
        <w:spacing w:before="120" w:after="120"/>
        <w:ind w:firstLine="480"/>
      </w:pPr>
      <w:r>
        <w:rPr>
          <w:rFonts w:hint="eastAsia"/>
        </w:rPr>
        <w:t>图示即为滑动窗口实现流量控制</w:t>
      </w:r>
    </w:p>
    <w:p w14:paraId="5ED6C6EA" w14:textId="77777777" w:rsidR="00516E82" w:rsidRDefault="00516E82" w:rsidP="00AB3144">
      <w:pPr>
        <w:pStyle w:val="a0"/>
        <w:spacing w:before="120" w:after="120"/>
        <w:ind w:firstLine="480"/>
      </w:pPr>
    </w:p>
    <w:p w14:paraId="7099EE33" w14:textId="77777777" w:rsidR="00343A64" w:rsidRDefault="00EA472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D31520C" wp14:editId="18257DB0">
            <wp:extent cx="5486400" cy="1866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9A5" w14:textId="77777777" w:rsidR="00EA4723" w:rsidRDefault="00EA4723" w:rsidP="00AB3144">
      <w:pPr>
        <w:pStyle w:val="a0"/>
        <w:spacing w:before="120" w:after="120"/>
        <w:ind w:firstLine="480"/>
      </w:pPr>
      <w:r>
        <w:rPr>
          <w:rFonts w:hint="eastAsia"/>
        </w:rPr>
        <w:t>慢开始与拥塞避免</w:t>
      </w:r>
    </w:p>
    <w:p w14:paraId="1F02E72B" w14:textId="77777777" w:rsidR="00DB051F" w:rsidRDefault="00DB051F" w:rsidP="00AB3144">
      <w:pPr>
        <w:pStyle w:val="a0"/>
        <w:spacing w:before="120" w:after="120"/>
        <w:ind w:firstLine="480"/>
      </w:pPr>
    </w:p>
    <w:p w14:paraId="4D6B297F" w14:textId="77777777" w:rsidR="00DB051F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1538EFE" wp14:editId="2DA1A01C">
            <wp:extent cx="5486400" cy="289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4EA" w14:textId="77777777" w:rsidR="00343A64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881323" wp14:editId="7B52EBB2">
            <wp:extent cx="5486400" cy="2774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E70" w14:textId="77777777" w:rsidR="00A470A3" w:rsidRDefault="00A470A3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28FE88" wp14:editId="3AB96C6A">
            <wp:extent cx="5486400" cy="3098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8D3" w14:textId="77777777" w:rsidR="00A470A3" w:rsidRDefault="00A470A3" w:rsidP="00AB3144">
      <w:pPr>
        <w:pStyle w:val="a0"/>
        <w:spacing w:before="120" w:after="120"/>
        <w:ind w:firstLine="480"/>
      </w:pPr>
      <w:r>
        <w:rPr>
          <w:rFonts w:hint="eastAsia"/>
        </w:rPr>
        <w:t>图示即为用户名，口令，即连接成功提示</w:t>
      </w:r>
      <w:r w:rsidR="009A55AC">
        <w:rPr>
          <w:rFonts w:hint="eastAsia"/>
        </w:rPr>
        <w:t>头部分别为</w:t>
      </w:r>
      <w:r w:rsidR="009A55AC">
        <w:rPr>
          <w:rFonts w:hint="eastAsia"/>
        </w:rPr>
        <w:t>USER</w:t>
      </w:r>
      <w:r w:rsidR="009A55AC">
        <w:rPr>
          <w:rFonts w:hint="eastAsia"/>
        </w:rPr>
        <w:t>，</w:t>
      </w:r>
      <w:r w:rsidR="009A55AC">
        <w:rPr>
          <w:rFonts w:hint="eastAsia"/>
        </w:rPr>
        <w:t>PASS</w:t>
      </w:r>
      <w:r w:rsidR="009A55AC">
        <w:rPr>
          <w:rFonts w:hint="eastAsia"/>
        </w:rPr>
        <w:t>，</w:t>
      </w:r>
      <w:r w:rsidR="009A55AC">
        <w:rPr>
          <w:rFonts w:hint="eastAsia"/>
        </w:rPr>
        <w:t>230</w:t>
      </w:r>
    </w:p>
    <w:p w14:paraId="16D3B433" w14:textId="77777777" w:rsidR="009A55AC" w:rsidRDefault="009A55AC" w:rsidP="00AB3144">
      <w:pPr>
        <w:pStyle w:val="a0"/>
        <w:spacing w:before="120" w:after="120"/>
        <w:ind w:firstLine="480"/>
      </w:pPr>
      <w:r>
        <w:rPr>
          <w:rFonts w:hint="eastAsia"/>
        </w:rPr>
        <w:t>连接失败头部为</w:t>
      </w:r>
      <w:r>
        <w:rPr>
          <w:rFonts w:hint="eastAsia"/>
        </w:rPr>
        <w:t>530</w:t>
      </w:r>
    </w:p>
    <w:p w14:paraId="52B4D16F" w14:textId="77777777" w:rsidR="006224B8" w:rsidRDefault="006224B8" w:rsidP="00AB3144">
      <w:pPr>
        <w:pStyle w:val="a0"/>
        <w:spacing w:before="120" w:after="120"/>
        <w:ind w:firstLine="480"/>
      </w:pPr>
    </w:p>
    <w:p w14:paraId="7DD35F0B" w14:textId="77777777" w:rsidR="006224B8" w:rsidRDefault="00C8434E" w:rsidP="00AB3144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76810382" wp14:editId="4E708CBC">
            <wp:extent cx="5486400" cy="29819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364" w14:textId="77777777" w:rsidR="00C8434E" w:rsidRDefault="00C8434E" w:rsidP="00AB3144">
      <w:pPr>
        <w:pStyle w:val="a0"/>
        <w:spacing w:before="120" w:after="120"/>
        <w:ind w:firstLine="480"/>
      </w:pPr>
      <w:r>
        <w:rPr>
          <w:rFonts w:hint="eastAsia"/>
        </w:rPr>
        <w:t>在终端测试输出</w:t>
      </w:r>
    </w:p>
    <w:p w14:paraId="56AA49AF" w14:textId="77777777" w:rsidR="00C8434E" w:rsidRDefault="00C8434E" w:rsidP="00AB3144">
      <w:pPr>
        <w:pStyle w:val="a0"/>
        <w:spacing w:before="120" w:after="120"/>
        <w:ind w:firstLine="480"/>
      </w:pPr>
      <w:r>
        <w:rPr>
          <w:rFonts w:hint="eastAsia"/>
        </w:rPr>
        <w:t>第一次是匿名访问，由于学院</w:t>
      </w:r>
      <w:r>
        <w:rPr>
          <w:rFonts w:hint="eastAsia"/>
        </w:rPr>
        <w:t>ftp</w:t>
      </w:r>
      <w:r>
        <w:rPr>
          <w:rFonts w:hint="eastAsia"/>
        </w:rPr>
        <w:t>没有开启所以失败，第二次正确账户，口令成功连接</w:t>
      </w:r>
    </w:p>
    <w:p w14:paraId="5DD9ADEB" w14:textId="77777777" w:rsidR="00A978EC" w:rsidRDefault="00A978EC" w:rsidP="00AB3144">
      <w:pPr>
        <w:pStyle w:val="a0"/>
        <w:spacing w:before="120" w:after="120"/>
        <w:ind w:firstLine="480"/>
        <w:rPr>
          <w:rFonts w:hint="eastAsia"/>
        </w:rPr>
      </w:pPr>
    </w:p>
    <w:p w14:paraId="02F1E711" w14:textId="77777777" w:rsidR="005A7D61" w:rsidRDefault="00A978EC" w:rsidP="00AB314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ED3E189" wp14:editId="31802B6C">
            <wp:extent cx="5486400" cy="1579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0B9" w14:textId="77777777" w:rsidR="00A978EC" w:rsidRDefault="00A978EC" w:rsidP="00AB3144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重定向将</w:t>
      </w:r>
      <w:r>
        <w:rPr>
          <w:rFonts w:hint="eastAsia"/>
        </w:rPr>
        <w:t>CSV</w:t>
      </w:r>
      <w:r>
        <w:rPr>
          <w:rFonts w:hint="eastAsia"/>
        </w:rPr>
        <w:t>格式日志输出到文件</w:t>
      </w:r>
    </w:p>
    <w:permEnd w:id="931081663"/>
    <w:p w14:paraId="746BEFDD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BDDED24" w14:textId="77777777" w:rsidR="00D71324" w:rsidRDefault="00D71324" w:rsidP="004F7E27">
      <w:pPr>
        <w:pStyle w:val="a0"/>
        <w:spacing w:before="120" w:after="120"/>
        <w:ind w:firstLine="480"/>
      </w:pPr>
      <w:permStart w:id="1114187246" w:edGrp="everyone"/>
      <w:r>
        <w:rPr>
          <w:rFonts w:hint="eastAsia"/>
        </w:rPr>
        <w:t>1.</w:t>
      </w:r>
      <w:r>
        <w:rPr>
          <w:rFonts w:hint="eastAsia"/>
        </w:rPr>
        <w:t>学会了通过过滤器获得</w:t>
      </w:r>
      <w:r>
        <w:rPr>
          <w:rFonts w:hint="eastAsia"/>
        </w:rPr>
        <w:t>TCP</w:t>
      </w:r>
      <w:r>
        <w:rPr>
          <w:rFonts w:hint="eastAsia"/>
        </w:rPr>
        <w:t>信号的方法</w:t>
      </w:r>
    </w:p>
    <w:p w14:paraId="3BDF61A9" w14:textId="77777777" w:rsidR="00B45C0A" w:rsidRDefault="00B45C0A" w:rsidP="004F7E27">
      <w:pPr>
        <w:pStyle w:val="a0"/>
        <w:spacing w:before="120" w:after="120"/>
        <w:ind w:firstLine="480"/>
      </w:pPr>
      <w:r>
        <w:rPr>
          <w:rFonts w:hint="eastAsia"/>
        </w:rPr>
        <w:t>2.</w:t>
      </w:r>
      <w:r w:rsidR="00620734">
        <w:rPr>
          <w:rFonts w:hint="eastAsia"/>
        </w:rPr>
        <w:t>学习了</w:t>
      </w:r>
      <w:r w:rsidR="00620734">
        <w:rPr>
          <w:rFonts w:hint="eastAsia"/>
        </w:rPr>
        <w:t>TCP</w:t>
      </w:r>
      <w:r w:rsidR="00620734">
        <w:rPr>
          <w:rFonts w:hint="eastAsia"/>
        </w:rPr>
        <w:t>中的三次握手四次挥手</w:t>
      </w:r>
      <w:r w:rsidR="004D3375">
        <w:rPr>
          <w:rFonts w:hint="eastAsia"/>
        </w:rPr>
        <w:t>的原理</w:t>
      </w:r>
    </w:p>
    <w:p w14:paraId="03B2534F" w14:textId="77777777" w:rsidR="00BD2669" w:rsidRPr="0062454E" w:rsidRDefault="00BD2669" w:rsidP="004F7E27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学习了</w:t>
      </w:r>
      <w:r>
        <w:rPr>
          <w:rFonts w:hint="eastAsia"/>
        </w:rPr>
        <w:t>TCP</w:t>
      </w:r>
      <w:r>
        <w:rPr>
          <w:rFonts w:hint="eastAsia"/>
        </w:rPr>
        <w:t>的窗口流量控制与拥塞控制方法</w:t>
      </w:r>
    </w:p>
    <w:permEnd w:id="1114187246"/>
    <w:p w14:paraId="6B32B90A" w14:textId="77777777" w:rsidR="00D4081B" w:rsidRPr="00A105F8" w:rsidRDefault="00D4081B" w:rsidP="00A105F8">
      <w:pPr>
        <w:spacing w:before="120" w:after="120"/>
        <w:rPr>
          <w:rFonts w:ascii="Times New Roman" w:eastAsia="楷体" w:hAnsi="Times New Roman" w:hint="eastAsia"/>
          <w:b/>
          <w:bCs/>
          <w:color w:val="FF0000"/>
        </w:rPr>
      </w:pPr>
    </w:p>
    <w:sectPr w:rsidR="00D4081B" w:rsidRPr="00A105F8" w:rsidSect="00020260">
      <w:headerReference w:type="default" r:id="rId25"/>
      <w:footerReference w:type="default" r:id="rId2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01AC" w14:textId="77777777" w:rsidR="00AA67F2" w:rsidRDefault="00AA67F2" w:rsidP="007463A1">
      <w:r>
        <w:separator/>
      </w:r>
    </w:p>
  </w:endnote>
  <w:endnote w:type="continuationSeparator" w:id="0">
    <w:p w14:paraId="3BF6E871" w14:textId="77777777" w:rsidR="00AA67F2" w:rsidRDefault="00AA67F2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0506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07FEB" w14:textId="77777777" w:rsidR="00AA67F2" w:rsidRDefault="00AA67F2" w:rsidP="007463A1">
      <w:r>
        <w:separator/>
      </w:r>
    </w:p>
  </w:footnote>
  <w:footnote w:type="continuationSeparator" w:id="0">
    <w:p w14:paraId="7C9D7E5F" w14:textId="77777777" w:rsidR="00AA67F2" w:rsidRDefault="00AA67F2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7C24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BE"/>
    <w:rsid w:val="00013535"/>
    <w:rsid w:val="00020260"/>
    <w:rsid w:val="00097805"/>
    <w:rsid w:val="000E24A1"/>
    <w:rsid w:val="0011621D"/>
    <w:rsid w:val="001A5A3B"/>
    <w:rsid w:val="002122E7"/>
    <w:rsid w:val="00343A64"/>
    <w:rsid w:val="00361E53"/>
    <w:rsid w:val="003711F3"/>
    <w:rsid w:val="003C4C82"/>
    <w:rsid w:val="003C6619"/>
    <w:rsid w:val="003D2420"/>
    <w:rsid w:val="003D6017"/>
    <w:rsid w:val="00436933"/>
    <w:rsid w:val="00454347"/>
    <w:rsid w:val="00491B9C"/>
    <w:rsid w:val="004B709F"/>
    <w:rsid w:val="004D276D"/>
    <w:rsid w:val="004D3375"/>
    <w:rsid w:val="004F7E27"/>
    <w:rsid w:val="00516E82"/>
    <w:rsid w:val="00517D0C"/>
    <w:rsid w:val="00542597"/>
    <w:rsid w:val="005A7D61"/>
    <w:rsid w:val="0060244C"/>
    <w:rsid w:val="00604BE2"/>
    <w:rsid w:val="00620734"/>
    <w:rsid w:val="006224B8"/>
    <w:rsid w:val="006230BE"/>
    <w:rsid w:val="0062454E"/>
    <w:rsid w:val="00694708"/>
    <w:rsid w:val="007463A1"/>
    <w:rsid w:val="007A7098"/>
    <w:rsid w:val="00892695"/>
    <w:rsid w:val="008E3472"/>
    <w:rsid w:val="009578FA"/>
    <w:rsid w:val="009621D8"/>
    <w:rsid w:val="0097038D"/>
    <w:rsid w:val="009970F7"/>
    <w:rsid w:val="009A55AC"/>
    <w:rsid w:val="00A0409C"/>
    <w:rsid w:val="00A105F8"/>
    <w:rsid w:val="00A36659"/>
    <w:rsid w:val="00A41397"/>
    <w:rsid w:val="00A470A3"/>
    <w:rsid w:val="00A84D4A"/>
    <w:rsid w:val="00A978EC"/>
    <w:rsid w:val="00AA67F2"/>
    <w:rsid w:val="00AB3144"/>
    <w:rsid w:val="00AC1E74"/>
    <w:rsid w:val="00B377AF"/>
    <w:rsid w:val="00B45C0A"/>
    <w:rsid w:val="00B91FA7"/>
    <w:rsid w:val="00BD2669"/>
    <w:rsid w:val="00C049ED"/>
    <w:rsid w:val="00C07A96"/>
    <w:rsid w:val="00C8434E"/>
    <w:rsid w:val="00D328C3"/>
    <w:rsid w:val="00D4081B"/>
    <w:rsid w:val="00D44FE3"/>
    <w:rsid w:val="00D452BA"/>
    <w:rsid w:val="00D5691D"/>
    <w:rsid w:val="00D56B1A"/>
    <w:rsid w:val="00D620FD"/>
    <w:rsid w:val="00D71324"/>
    <w:rsid w:val="00DB051F"/>
    <w:rsid w:val="00DC75FE"/>
    <w:rsid w:val="00EA4723"/>
    <w:rsid w:val="00EB0E44"/>
    <w:rsid w:val="00EB5558"/>
    <w:rsid w:val="00F002E0"/>
    <w:rsid w:val="00F31CFE"/>
    <w:rsid w:val="00FC29D5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7ACC"/>
  <w15:chartTrackingRefBased/>
  <w15:docId w15:val="{5375D127-37A3-40FC-8B14-7E39F707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&#23398;&#20064;&#31508;&#35760;\&#36164;&#26009;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5A78-7F7F-4DE3-A62B-C3D5E00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313</TotalTime>
  <Pages>7</Pages>
  <Words>117</Words>
  <Characters>673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18705996097</dc:creator>
  <cp:keywords/>
  <dc:description/>
  <cp:lastModifiedBy>林 正男</cp:lastModifiedBy>
  <cp:revision>53</cp:revision>
  <cp:lastPrinted>2020-03-28T16:47:00Z</cp:lastPrinted>
  <dcterms:created xsi:type="dcterms:W3CDTF">2020-03-28T06:35:00Z</dcterms:created>
  <dcterms:modified xsi:type="dcterms:W3CDTF">2020-03-28T16:48:00Z</dcterms:modified>
</cp:coreProperties>
</file>