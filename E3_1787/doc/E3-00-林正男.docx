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C89F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045602CC" wp14:editId="72B5F2B2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6E7A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492C8568" wp14:editId="4C06D29A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1BC2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3C9BA85C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3A96A4D1" w14:textId="77777777" w:rsidR="00AC1E74" w:rsidRDefault="00AC1E74" w:rsidP="00020260">
      <w:pPr>
        <w:spacing w:line="720" w:lineRule="auto"/>
      </w:pPr>
    </w:p>
    <w:p w14:paraId="403DC622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1457373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856CF8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117362" w:rsidRPr="00117362">
        <w:rPr>
          <w:rFonts w:ascii="Times New Roman" w:hAnsi="Times New Roman" w:hint="eastAsia"/>
          <w:b/>
          <w:sz w:val="28"/>
          <w:szCs w:val="28"/>
          <w:u w:val="single"/>
        </w:rPr>
        <w:t>侦听以太网帧和</w:t>
      </w:r>
      <w:r w:rsidR="00117362" w:rsidRPr="00117362">
        <w:rPr>
          <w:rFonts w:ascii="Times New Roman" w:hAnsi="Times New Roman" w:hint="eastAsia"/>
          <w:b/>
          <w:sz w:val="28"/>
          <w:szCs w:val="28"/>
          <w:u w:val="single"/>
        </w:rPr>
        <w:t>IP</w:t>
      </w:r>
      <w:r w:rsidR="00117362" w:rsidRPr="00117362">
        <w:rPr>
          <w:rFonts w:ascii="Times New Roman" w:hAnsi="Times New Roman" w:hint="eastAsia"/>
          <w:b/>
          <w:sz w:val="28"/>
          <w:szCs w:val="28"/>
          <w:u w:val="single"/>
        </w:rPr>
        <w:t>报文</w:t>
      </w:r>
      <w:permEnd w:id="171457373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CE6E8E2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7360468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8D09AD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57360468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180FA78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97972459" w:edGrp="everyone"/>
      <w:r w:rsidR="00C9097A">
        <w:rPr>
          <w:rFonts w:ascii="Times New Roman" w:hAnsi="Times New Roman" w:hint="eastAsia"/>
          <w:b/>
          <w:sz w:val="28"/>
          <w:szCs w:val="28"/>
          <w:u w:val="single"/>
        </w:rPr>
        <w:t>林正男</w:t>
      </w:r>
      <w:permEnd w:id="169797245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C15BBAA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48066029" w:edGrp="everyone"/>
      <w:r w:rsidR="00D54FE6">
        <w:rPr>
          <w:rFonts w:ascii="Times New Roman" w:hAnsi="Times New Roman" w:hint="eastAsia"/>
          <w:b/>
          <w:sz w:val="28"/>
          <w:szCs w:val="28"/>
          <w:u w:val="single"/>
        </w:rPr>
        <w:t>2042017220178</w:t>
      </w:r>
      <w:r w:rsidR="00DF7B28">
        <w:rPr>
          <w:rFonts w:ascii="Times New Roman" w:hAnsi="Times New Roman" w:hint="eastAsia"/>
          <w:b/>
          <w:sz w:val="28"/>
          <w:szCs w:val="28"/>
          <w:u w:val="single"/>
        </w:rPr>
        <w:t>7</w:t>
      </w:r>
      <w:permEnd w:id="174806602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8CD3C14" w14:textId="0A2278E6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06040413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06040413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70050940" w:edGrp="everyone"/>
      <w:r w:rsidR="008D09AD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207005094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890513488" w:edGrp="everyone"/>
      <w:r w:rsidR="000073B6">
        <w:rPr>
          <w:rFonts w:ascii="Times New Roman" w:hAnsi="Times New Roman" w:hint="eastAsia"/>
          <w:b/>
          <w:sz w:val="28"/>
          <w:szCs w:val="28"/>
          <w:u w:val="single"/>
        </w:rPr>
        <w:t>12</w:t>
      </w:r>
      <w:permEnd w:id="89051348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486A481" w14:textId="6AB6D5F5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879757223" w:edGrp="everyone"/>
      <w:r w:rsidR="007463A1">
        <w:rPr>
          <w:b/>
          <w:sz w:val="28"/>
          <w:szCs w:val="28"/>
        </w:rPr>
        <w:t>20</w:t>
      </w:r>
      <w:permEnd w:id="879757223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435068441" w:edGrp="everyone"/>
      <w:r>
        <w:rPr>
          <w:rFonts w:hint="eastAsia"/>
          <w:b/>
          <w:sz w:val="28"/>
          <w:szCs w:val="28"/>
        </w:rPr>
        <w:t xml:space="preserve"> </w:t>
      </w:r>
      <w:r w:rsidR="008D09A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43506844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86357495" w:edGrp="everyone"/>
      <w:r w:rsidR="00211F28">
        <w:rPr>
          <w:rFonts w:hint="eastAsia"/>
          <w:b/>
          <w:sz w:val="28"/>
          <w:szCs w:val="28"/>
        </w:rPr>
        <w:t xml:space="preserve">20 </w:t>
      </w:r>
      <w:permEnd w:id="286357495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4C61CF84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F62CEF2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CAA0B81" w14:textId="77777777" w:rsidR="00C40CB0" w:rsidRDefault="00C40CB0" w:rsidP="00D328C3">
      <w:pPr>
        <w:pStyle w:val="a0"/>
        <w:spacing w:before="120" w:after="120"/>
        <w:ind w:firstLine="480"/>
      </w:pPr>
      <w:permStart w:id="1961116175" w:edGrp="everyone"/>
      <w:r>
        <w:rPr>
          <w:rFonts w:hint="eastAsia"/>
        </w:rPr>
        <w:t>1.</w:t>
      </w:r>
      <w:r>
        <w:rPr>
          <w:rFonts w:hint="eastAsia"/>
        </w:rPr>
        <w:t>捕获并分析以太网的帧，获取目标与源网卡的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52883BCA" w14:textId="77777777" w:rsidR="00C40CB0" w:rsidRDefault="00C40CB0" w:rsidP="00D328C3">
      <w:pPr>
        <w:pStyle w:val="a0"/>
        <w:spacing w:before="120" w:after="120"/>
        <w:ind w:firstLine="480"/>
      </w:pPr>
      <w:r>
        <w:rPr>
          <w:rFonts w:hint="eastAsia"/>
        </w:rPr>
        <w:t>2.</w:t>
      </w:r>
      <w:r>
        <w:rPr>
          <w:rFonts w:hint="eastAsia"/>
        </w:rPr>
        <w:t>获取本机地址</w:t>
      </w:r>
    </w:p>
    <w:p w14:paraId="4F6A8BD3" w14:textId="77777777" w:rsidR="00522A0D" w:rsidRDefault="00522A0D" w:rsidP="00D328C3">
      <w:pPr>
        <w:pStyle w:val="a0"/>
        <w:spacing w:before="120" w:after="120"/>
        <w:ind w:firstLine="480"/>
      </w:pPr>
      <w:r>
        <w:rPr>
          <w:rFonts w:hint="eastAsia"/>
        </w:rPr>
        <w:t>——</w:t>
      </w:r>
      <w:r>
        <w:rPr>
          <w:rFonts w:hint="eastAsia"/>
        </w:rPr>
        <w:t>IPCONFIG.</w:t>
      </w:r>
      <w:r>
        <w:t>EXE</w:t>
      </w:r>
    </w:p>
    <w:p w14:paraId="4582F684" w14:textId="77777777" w:rsidR="00522A0D" w:rsidRDefault="00522A0D" w:rsidP="00D328C3">
      <w:pPr>
        <w:pStyle w:val="a0"/>
        <w:spacing w:before="120" w:after="120"/>
        <w:ind w:firstLine="480"/>
      </w:pPr>
      <w:r>
        <w:rPr>
          <w:rFonts w:hint="eastAsia"/>
        </w:rPr>
        <w:t>——通过</w:t>
      </w:r>
      <w:r>
        <w:rPr>
          <w:rFonts w:hint="eastAsia"/>
        </w:rPr>
        <w:t>WinSock</w:t>
      </w:r>
      <w:r>
        <w:rPr>
          <w:rFonts w:hint="eastAsia"/>
        </w:rPr>
        <w:t>的</w:t>
      </w:r>
      <w:r>
        <w:rPr>
          <w:rFonts w:hint="eastAsia"/>
        </w:rPr>
        <w:t>GetAddress</w:t>
      </w:r>
      <w:r>
        <w:rPr>
          <w:rFonts w:hint="eastAsia"/>
        </w:rPr>
        <w:t>命令</w:t>
      </w:r>
    </w:p>
    <w:p w14:paraId="4C381020" w14:textId="77777777" w:rsidR="00633152" w:rsidRDefault="00633152" w:rsidP="00D328C3">
      <w:pPr>
        <w:pStyle w:val="a0"/>
        <w:spacing w:before="120" w:after="120"/>
        <w:ind w:firstLine="480"/>
      </w:pPr>
      <w:r>
        <w:rPr>
          <w:rFonts w:hint="eastAsia"/>
        </w:rPr>
        <w:t>3.</w:t>
      </w:r>
      <w:r>
        <w:rPr>
          <w:rFonts w:hint="eastAsia"/>
        </w:rPr>
        <w:t>获取远端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1DCF843A" w14:textId="77777777" w:rsidR="00633152" w:rsidRDefault="00633152" w:rsidP="00D328C3">
      <w:pPr>
        <w:pStyle w:val="a0"/>
        <w:spacing w:before="120" w:after="120"/>
        <w:ind w:firstLine="480"/>
      </w:pPr>
      <w:r>
        <w:rPr>
          <w:rFonts w:hint="eastAsia"/>
        </w:rPr>
        <w:t>——</w:t>
      </w:r>
      <w:r>
        <w:rPr>
          <w:rFonts w:hint="eastAsia"/>
        </w:rPr>
        <w:t>ARP</w:t>
      </w:r>
    </w:p>
    <w:p w14:paraId="3D106E6D" w14:textId="77777777" w:rsidR="00633152" w:rsidRPr="00D328C3" w:rsidRDefault="00633152" w:rsidP="00D328C3">
      <w:pPr>
        <w:pStyle w:val="a0"/>
        <w:spacing w:before="120" w:after="120"/>
        <w:ind w:firstLine="480"/>
      </w:pPr>
      <w:r>
        <w:rPr>
          <w:rFonts w:hint="eastAsia"/>
        </w:rPr>
        <w:t>——</w:t>
      </w:r>
      <w:r>
        <w:rPr>
          <w:rFonts w:hint="eastAsia"/>
        </w:rPr>
        <w:t>WinPCAP</w:t>
      </w:r>
    </w:p>
    <w:permEnd w:id="1961116175"/>
    <w:p w14:paraId="3A691EC5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6DCE36DE" w14:textId="5AEEA62E" w:rsidR="00D716AC" w:rsidRDefault="00D716AC" w:rsidP="00491B9C">
      <w:pPr>
        <w:pStyle w:val="a0"/>
        <w:spacing w:before="120" w:after="120"/>
        <w:ind w:firstLine="480"/>
      </w:pPr>
      <w:permStart w:id="1325150563" w:edGrp="everyone"/>
      <w:r>
        <w:rPr>
          <w:rFonts w:hint="eastAsia"/>
        </w:rPr>
        <w:t>Windows10</w:t>
      </w:r>
      <w:r>
        <w:rPr>
          <w:rFonts w:hint="eastAsia"/>
        </w:rPr>
        <w:t>，</w:t>
      </w:r>
      <w:r>
        <w:rPr>
          <w:rFonts w:hint="eastAsia"/>
        </w:rPr>
        <w:t>c</w:t>
      </w:r>
      <w:r w:rsidR="008003C1">
        <w:rPr>
          <w:rFonts w:hint="eastAsia"/>
        </w:rPr>
        <w:t>pp</w:t>
      </w:r>
    </w:p>
    <w:permEnd w:id="1325150563"/>
    <w:p w14:paraId="1B1BD18B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54294BF" w14:textId="13D6891E" w:rsidR="0020359B" w:rsidRDefault="007C4A24" w:rsidP="00892695">
      <w:pPr>
        <w:pStyle w:val="a0"/>
        <w:spacing w:before="120" w:after="120"/>
        <w:ind w:firstLine="480"/>
      </w:pPr>
      <w:permStart w:id="174353018" w:edGrp="everyone"/>
      <w:r>
        <w:rPr>
          <w:noProof/>
        </w:rPr>
        <w:drawing>
          <wp:inline distT="0" distB="0" distL="0" distR="0" wp14:anchorId="285700AB" wp14:editId="683C43C5">
            <wp:extent cx="5486400" cy="2846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0F4C" w14:textId="2FB09DFA" w:rsidR="00A85876" w:rsidRDefault="007C4A24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25A951DE" wp14:editId="35E159E4">
            <wp:extent cx="5486400" cy="28873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B04" w14:textId="77777777" w:rsidR="009504F1" w:rsidRDefault="009504F1" w:rsidP="00892695">
      <w:pPr>
        <w:pStyle w:val="a0"/>
        <w:spacing w:before="120" w:after="120"/>
        <w:ind w:firstLine="480"/>
      </w:pPr>
    </w:p>
    <w:p w14:paraId="377BE270" w14:textId="77777777" w:rsidR="00A176BF" w:rsidRDefault="009504F1" w:rsidP="00A176BF">
      <w:pPr>
        <w:pStyle w:val="a0"/>
        <w:spacing w:before="120" w:after="120"/>
        <w:ind w:firstLine="480"/>
      </w:pPr>
      <w:r>
        <w:rPr>
          <w:rFonts w:hint="eastAsia"/>
        </w:rPr>
        <w:t>选择网卡</w:t>
      </w:r>
    </w:p>
    <w:p w14:paraId="26AAB170" w14:textId="77777777" w:rsidR="00A176BF" w:rsidRDefault="00A176BF" w:rsidP="00A176BF">
      <w:pPr>
        <w:pStyle w:val="a0"/>
        <w:spacing w:before="120" w:after="120"/>
        <w:ind w:firstLine="480"/>
      </w:pPr>
      <w:r>
        <w:rPr>
          <w:rFonts w:hint="eastAsia"/>
        </w:rPr>
        <w:t>程序在文件上输出形如下列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  <w:r>
        <w:rPr>
          <w:rFonts w:hint="eastAsia"/>
        </w:rPr>
        <w:t xml:space="preserve"> </w:t>
      </w:r>
    </w:p>
    <w:p w14:paraId="7D65EBDA" w14:textId="77777777" w:rsidR="009504F1" w:rsidRDefault="00A176BF" w:rsidP="00A176BF">
      <w:pPr>
        <w:pStyle w:val="a0"/>
        <w:spacing w:before="120" w:after="120"/>
        <w:ind w:firstLine="480"/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、帧长度（以逗号间隔）</w:t>
      </w:r>
    </w:p>
    <w:p w14:paraId="4A16060D" w14:textId="77777777" w:rsidR="00A85876" w:rsidRDefault="00A85876" w:rsidP="00A176BF">
      <w:pPr>
        <w:pStyle w:val="a0"/>
        <w:spacing w:before="120" w:after="120"/>
        <w:ind w:firstLine="480"/>
      </w:pPr>
    </w:p>
    <w:p w14:paraId="49F3044D" w14:textId="3DC04BDC" w:rsidR="009504F1" w:rsidRDefault="007C4A24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52B0886" wp14:editId="710D6A2B">
            <wp:extent cx="5486400" cy="2860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E72D" w14:textId="0C8A9BF7" w:rsidR="009504F1" w:rsidRDefault="009504F1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每隔</w:t>
      </w:r>
      <w:r>
        <w:rPr>
          <w:rFonts w:hint="eastAsia"/>
        </w:rPr>
        <w:t>60s</w:t>
      </w:r>
      <w:r w:rsidRPr="009504F1">
        <w:rPr>
          <w:rFonts w:hint="eastAsia"/>
        </w:rPr>
        <w:t>，程序统计来自不同</w:t>
      </w:r>
      <w:r w:rsidRPr="009504F1">
        <w:rPr>
          <w:rFonts w:hint="eastAsia"/>
        </w:rPr>
        <w:t xml:space="preserve"> MAC </w:t>
      </w:r>
      <w:r w:rsidRPr="009504F1">
        <w:rPr>
          <w:rFonts w:hint="eastAsia"/>
        </w:rPr>
        <w:t>和</w:t>
      </w:r>
      <w:r w:rsidRPr="009504F1">
        <w:rPr>
          <w:rFonts w:hint="eastAsia"/>
        </w:rPr>
        <w:t xml:space="preserve"> IP </w:t>
      </w:r>
      <w:r w:rsidRPr="009504F1">
        <w:rPr>
          <w:rFonts w:hint="eastAsia"/>
        </w:rPr>
        <w:t>地址的通信数据长度，</w:t>
      </w:r>
      <w:r w:rsidRPr="009504F1">
        <w:rPr>
          <w:rFonts w:hint="eastAsia"/>
        </w:rPr>
        <w:t xml:space="preserve"> </w:t>
      </w:r>
      <w:r w:rsidRPr="009504F1">
        <w:rPr>
          <w:rFonts w:hint="eastAsia"/>
        </w:rPr>
        <w:t>统计发至不同</w:t>
      </w:r>
      <w:r w:rsidRPr="009504F1">
        <w:rPr>
          <w:rFonts w:hint="eastAsia"/>
        </w:rPr>
        <w:t xml:space="preserve"> MAC </w:t>
      </w:r>
      <w:r w:rsidRPr="009504F1">
        <w:rPr>
          <w:rFonts w:hint="eastAsia"/>
        </w:rPr>
        <w:t>和</w:t>
      </w:r>
      <w:r w:rsidRPr="009504F1">
        <w:rPr>
          <w:rFonts w:hint="eastAsia"/>
        </w:rPr>
        <w:t xml:space="preserve"> IP </w:t>
      </w:r>
      <w:r w:rsidRPr="009504F1">
        <w:rPr>
          <w:rFonts w:hint="eastAsia"/>
        </w:rPr>
        <w:t>地址的通信数据长度。</w:t>
      </w:r>
      <w:r w:rsidR="00D46C37">
        <w:rPr>
          <w:rFonts w:hint="eastAsia"/>
        </w:rPr>
        <w:t>并根据是否大于</w:t>
      </w:r>
      <w:r w:rsidR="00D46C37">
        <w:rPr>
          <w:rFonts w:hint="eastAsia"/>
        </w:rPr>
        <w:t>1MB</w:t>
      </w:r>
      <w:r w:rsidR="00D46C37">
        <w:rPr>
          <w:rFonts w:hint="eastAsia"/>
        </w:rPr>
        <w:t>给出警告</w:t>
      </w:r>
    </w:p>
    <w:p w14:paraId="3C8E0588" w14:textId="4B94B64A" w:rsidR="00F81B69" w:rsidRDefault="00F81B69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A431BE1" wp14:editId="5FE41208">
            <wp:extent cx="5486400" cy="461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189D" w14:textId="61BADED9" w:rsidR="00F81B69" w:rsidRDefault="00F81B69" w:rsidP="00892695">
      <w:pPr>
        <w:pStyle w:val="a0"/>
        <w:spacing w:before="120" w:after="120"/>
        <w:ind w:firstLine="48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获得特定组</w:t>
      </w:r>
    </w:p>
    <w:p w14:paraId="590412C2" w14:textId="6E8DA4B8" w:rsidR="00EB424A" w:rsidRDefault="00EB424A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6463298" wp14:editId="617C09B7">
            <wp:extent cx="5486400" cy="27724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E9E" w14:textId="08842FAB" w:rsidR="00EB424A" w:rsidRDefault="00EB424A" w:rsidP="00892695">
      <w:pPr>
        <w:pStyle w:val="a0"/>
        <w:spacing w:before="120" w:after="120"/>
        <w:ind w:firstLine="480"/>
      </w:pPr>
      <w:r>
        <w:rPr>
          <w:rFonts w:hint="eastAsia"/>
        </w:rPr>
        <w:t>断网后用科来数据播放器模拟</w:t>
      </w:r>
    </w:p>
    <w:p w14:paraId="52255EF4" w14:textId="2F73D654" w:rsidR="00D272BA" w:rsidRDefault="00D272B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29DDBB1" wp14:editId="09E19DEA">
            <wp:extent cx="5486400" cy="1966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1076" w14:textId="4A44902E" w:rsidR="00D272BA" w:rsidRDefault="00D272BA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统计的数据量</w:t>
      </w:r>
      <w:bookmarkStart w:id="0" w:name="_GoBack"/>
      <w:bookmarkEnd w:id="0"/>
    </w:p>
    <w:permEnd w:id="174353018"/>
    <w:p w14:paraId="09C95DBA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0D1D5AC7" w14:textId="77777777" w:rsidR="000D7F72" w:rsidRDefault="000D7F72" w:rsidP="004F7E27">
      <w:pPr>
        <w:pStyle w:val="a0"/>
        <w:spacing w:before="120" w:after="120"/>
        <w:ind w:firstLine="480"/>
      </w:pPr>
      <w:permStart w:id="871182480" w:edGrp="everyone"/>
      <w:r>
        <w:rPr>
          <w:rFonts w:hint="eastAsia"/>
        </w:rPr>
        <w:t>1.</w:t>
      </w:r>
      <w:r>
        <w:rPr>
          <w:rFonts w:hint="eastAsia"/>
        </w:rPr>
        <w:t>学会了时间戳的格式设置</w:t>
      </w:r>
    </w:p>
    <w:p w14:paraId="3A302C3B" w14:textId="77777777" w:rsidR="000D7F72" w:rsidRDefault="000D7F72" w:rsidP="004F7E27">
      <w:pPr>
        <w:pStyle w:val="a0"/>
        <w:spacing w:before="120" w:after="120"/>
        <w:ind w:firstLine="480"/>
      </w:pPr>
      <w:r>
        <w:rPr>
          <w:rFonts w:hint="eastAsia"/>
        </w:rPr>
        <w:t>2.</w:t>
      </w:r>
      <w:r>
        <w:rPr>
          <w:rFonts w:hint="eastAsia"/>
        </w:rPr>
        <w:t>学会了代码注释的更正确方式</w:t>
      </w:r>
    </w:p>
    <w:p w14:paraId="651DA627" w14:textId="77777777" w:rsidR="000D7F72" w:rsidRDefault="000D7F72" w:rsidP="004F7E27">
      <w:pPr>
        <w:pStyle w:val="a0"/>
        <w:spacing w:before="120" w:after="120"/>
        <w:ind w:firstLine="480"/>
      </w:pPr>
      <w:r>
        <w:rPr>
          <w:rFonts w:hint="eastAsia"/>
        </w:rPr>
        <w:t>3.</w:t>
      </w:r>
      <w:r>
        <w:rPr>
          <w:rFonts w:hint="eastAsia"/>
        </w:rPr>
        <w:t>学会了动态库，包含目录，库目录，预处理定义，</w:t>
      </w:r>
      <w:r w:rsidR="0099690B">
        <w:rPr>
          <w:rFonts w:hint="eastAsia"/>
        </w:rPr>
        <w:t>链接器的附加依赖项的配置</w:t>
      </w:r>
      <w:r w:rsidR="002A34E6">
        <w:rPr>
          <w:rFonts w:hint="eastAsia"/>
        </w:rPr>
        <w:t>。</w:t>
      </w:r>
    </w:p>
    <w:p w14:paraId="3D7C1463" w14:textId="77777777" w:rsidR="002A34E6" w:rsidRDefault="000C18B6" w:rsidP="000C18B6">
      <w:pPr>
        <w:spacing w:before="120" w:after="120"/>
        <w:ind w:firstLineChars="83" w:firstLine="199"/>
      </w:pPr>
      <w:r>
        <w:t xml:space="preserve">    </w:t>
      </w:r>
      <w:r>
        <w:rPr>
          <w:rFonts w:hint="eastAsia"/>
        </w:rPr>
        <w:t>4.</w:t>
      </w:r>
      <w:r>
        <w:rPr>
          <w:rFonts w:hint="eastAsia"/>
        </w:rPr>
        <w:t>熟悉了</w:t>
      </w:r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地址的长度和各部分内容</w:t>
      </w:r>
      <w:r w:rsidR="00022BFF">
        <w:rPr>
          <w:rFonts w:hint="eastAsia"/>
        </w:rPr>
        <w:t>。</w:t>
      </w:r>
    </w:p>
    <w:p w14:paraId="5C26FB38" w14:textId="77777777" w:rsidR="000D7F72" w:rsidRDefault="000D7F72" w:rsidP="004F7E27">
      <w:pPr>
        <w:pStyle w:val="a0"/>
        <w:spacing w:before="120" w:after="120"/>
        <w:ind w:firstLine="480"/>
      </w:pPr>
    </w:p>
    <w:permEnd w:id="871182480"/>
    <w:p w14:paraId="5E808AB4" w14:textId="77777777" w:rsidR="00D4081B" w:rsidRPr="009F6E01" w:rsidRDefault="00D4081B" w:rsidP="009F6E01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9F6E01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5E513" w14:textId="77777777" w:rsidR="006E370B" w:rsidRDefault="006E370B" w:rsidP="007463A1">
      <w:r>
        <w:separator/>
      </w:r>
    </w:p>
  </w:endnote>
  <w:endnote w:type="continuationSeparator" w:id="0">
    <w:p w14:paraId="4109B862" w14:textId="77777777" w:rsidR="006E370B" w:rsidRDefault="006E370B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5D540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D43B" w14:textId="77777777" w:rsidR="006E370B" w:rsidRDefault="006E370B" w:rsidP="007463A1">
      <w:r>
        <w:separator/>
      </w:r>
    </w:p>
  </w:footnote>
  <w:footnote w:type="continuationSeparator" w:id="0">
    <w:p w14:paraId="175623F3" w14:textId="77777777" w:rsidR="006E370B" w:rsidRDefault="006E370B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A8BDE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EC"/>
    <w:rsid w:val="000073B6"/>
    <w:rsid w:val="00020260"/>
    <w:rsid w:val="00022BFF"/>
    <w:rsid w:val="00097805"/>
    <w:rsid w:val="000C18B6"/>
    <w:rsid w:val="000D7F72"/>
    <w:rsid w:val="0011621D"/>
    <w:rsid w:val="00117362"/>
    <w:rsid w:val="00133C58"/>
    <w:rsid w:val="001A5A3B"/>
    <w:rsid w:val="0020359B"/>
    <w:rsid w:val="00211F28"/>
    <w:rsid w:val="002122E7"/>
    <w:rsid w:val="002A34E6"/>
    <w:rsid w:val="002E42A5"/>
    <w:rsid w:val="003030EE"/>
    <w:rsid w:val="0031671A"/>
    <w:rsid w:val="003562CD"/>
    <w:rsid w:val="00361E53"/>
    <w:rsid w:val="00373D74"/>
    <w:rsid w:val="003D6017"/>
    <w:rsid w:val="00454347"/>
    <w:rsid w:val="00491B9C"/>
    <w:rsid w:val="004D7961"/>
    <w:rsid w:val="004F3B26"/>
    <w:rsid w:val="004F7E27"/>
    <w:rsid w:val="00522A0D"/>
    <w:rsid w:val="00542597"/>
    <w:rsid w:val="00633152"/>
    <w:rsid w:val="006E370B"/>
    <w:rsid w:val="00720781"/>
    <w:rsid w:val="007463A1"/>
    <w:rsid w:val="007C4A24"/>
    <w:rsid w:val="008003C1"/>
    <w:rsid w:val="00856CF8"/>
    <w:rsid w:val="00892695"/>
    <w:rsid w:val="008D09AD"/>
    <w:rsid w:val="009504F1"/>
    <w:rsid w:val="0097038D"/>
    <w:rsid w:val="0099690B"/>
    <w:rsid w:val="009F6E01"/>
    <w:rsid w:val="00A176BF"/>
    <w:rsid w:val="00A85876"/>
    <w:rsid w:val="00A9746F"/>
    <w:rsid w:val="00AC1E74"/>
    <w:rsid w:val="00B377AF"/>
    <w:rsid w:val="00C049ED"/>
    <w:rsid w:val="00C07A96"/>
    <w:rsid w:val="00C214EC"/>
    <w:rsid w:val="00C40CB0"/>
    <w:rsid w:val="00C9097A"/>
    <w:rsid w:val="00D272BA"/>
    <w:rsid w:val="00D328C3"/>
    <w:rsid w:val="00D4081B"/>
    <w:rsid w:val="00D44FE3"/>
    <w:rsid w:val="00D452BA"/>
    <w:rsid w:val="00D46C37"/>
    <w:rsid w:val="00D54FE6"/>
    <w:rsid w:val="00D5691D"/>
    <w:rsid w:val="00D716AC"/>
    <w:rsid w:val="00DC288F"/>
    <w:rsid w:val="00DC75FE"/>
    <w:rsid w:val="00DF7B28"/>
    <w:rsid w:val="00EB424A"/>
    <w:rsid w:val="00F12EEA"/>
    <w:rsid w:val="00F81B69"/>
    <w:rsid w:val="00F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9146"/>
  <w15:chartTrackingRefBased/>
  <w15:docId w15:val="{9D2D23FD-0CD8-4038-BE60-E641B236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&#23398;&#20064;&#31508;&#35760;\&#36164;&#26009;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77D0-3A34-4854-BB12-AB89DFC1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487</TotalTime>
  <Pages>6</Pages>
  <Words>85</Words>
  <Characters>488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18705996097</dc:creator>
  <cp:keywords/>
  <dc:description/>
  <cp:lastModifiedBy>林 正男</cp:lastModifiedBy>
  <cp:revision>41</cp:revision>
  <cp:lastPrinted>2020-03-23T03:05:00Z</cp:lastPrinted>
  <dcterms:created xsi:type="dcterms:W3CDTF">2020-03-22T08:48:00Z</dcterms:created>
  <dcterms:modified xsi:type="dcterms:W3CDTF">2020-03-23T15:41:00Z</dcterms:modified>
</cp:coreProperties>
</file>